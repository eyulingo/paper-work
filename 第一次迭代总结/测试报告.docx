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bookmarkStart w:id="0" w:name="_GoBack"/>
      <w:bookmarkEnd w:id="0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3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C535E8" w:rsidRDefault="00C535E8" w:rsidP="00C535E8">
      <w:pPr>
        <w:ind w:firstLine="720"/>
      </w:pPr>
      <w:r>
        <w:rPr>
          <w:rFonts w:hint="eastAsia"/>
        </w:rPr>
        <w:t xml:space="preserve">测试时间为 2019/7/10-2019/7/10，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proofErr w:type="gramStart"/>
      <w:r>
        <w:t>iOS  13.0</w:t>
      </w:r>
      <w:proofErr w:type="gramEnd"/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proofErr w:type="spellStart"/>
      <w:r w:rsidRPr="00EE4B2D">
        <w:rPr>
          <w:rFonts w:hint="eastAsia"/>
        </w:rPr>
        <w:t>Intellij</w:t>
      </w:r>
      <w:proofErr w:type="spellEnd"/>
      <w:r w:rsidRPr="00EE4B2D">
        <w:rPr>
          <w:rFonts w:hint="eastAsia"/>
        </w:rPr>
        <w:t xml:space="preserve"> IDEA（IDE）2017.3.4 64 位版本</w:t>
      </w:r>
    </w:p>
    <w:p w:rsidR="00EE4B2D" w:rsidRPr="00EE4B2D" w:rsidRDefault="00EE4B2D" w:rsidP="00EE4B2D">
      <w:pPr>
        <w:ind w:left="720"/>
        <w:rPr>
          <w:rFonts w:hint="eastAsia"/>
        </w:rPr>
      </w:pP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9"/>
    </w:p>
    <w:p w:rsidR="00EE4B2D" w:rsidRPr="00EE4B2D" w:rsidRDefault="00EE4B2D" w:rsidP="00EE4B2D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EE4B2D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1996440"/>
            <wp:effectExtent l="0" t="0" r="0" b="3810"/>
            <wp:docPr id="1" name="图片 1" descr="C:\Users\hesize\AppData\Roaming\Tencent\Users\1217286706\TIM\WinTemp\RichOle\2}IT8R%OLR`}%KIX@5CWH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ize\AppData\Roaming\Tencent\Users\1217286706\TIM\WinTemp\RichOle\2}IT8R%OLR`}%KIX@5CWH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2D" w:rsidRPr="00EE4B2D" w:rsidRDefault="00EE4B2D" w:rsidP="00EE4B2D">
      <w:pPr>
        <w:rPr>
          <w:rFonts w:hint="eastAsia"/>
        </w:rPr>
      </w:pP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修改店铺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</w:t>
      </w:r>
      <w:r w:rsidRPr="00790B3E">
        <w:rPr>
          <w:rFonts w:ascii="Times New Roman" w:hint="eastAsia"/>
          <w:snapToGrid/>
        </w:rPr>
        <w:lastRenderedPageBreak/>
        <w:t>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F862D9" w:rsidRDefault="00F862D9" w:rsidP="00F862D9">
      <w:pPr>
        <w:pStyle w:val="InfoBlue"/>
        <w:rPr>
          <w:rFonts w:asciiTheme="minorEastAsia" w:eastAsiaTheme="minorEastAsia" w:hAnsiTheme="minorEastAsia" w:hint="eastAsia"/>
        </w:rPr>
      </w:pPr>
      <w:r w:rsidRPr="00F862D9">
        <w:rPr>
          <w:rFonts w:hint="eastAsia"/>
        </w:rPr>
        <w:t>测试</w:t>
      </w:r>
      <w:r>
        <w:rPr>
          <w:rFonts w:hint="eastAsia"/>
        </w:rPr>
        <w:t>功能时功能比较贴近实际使用基本无问题，但是在编码上容易出现一些问题，该方面需仔细测试，对任务理解不清，分配在测试时间过少，导致只进行了功能性测试，后续加入单元测试和性能测试。</w:t>
      </w:r>
    </w:p>
    <w:sectPr w:rsidR="00F03B5C" w:rsidRPr="00F862D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917" w:rsidRDefault="009B2917">
      <w:r>
        <w:separator/>
      </w:r>
    </w:p>
  </w:endnote>
  <w:endnote w:type="continuationSeparator" w:id="0">
    <w:p w:rsidR="009B2917" w:rsidRDefault="009B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917" w:rsidRDefault="009B2917">
      <w:r>
        <w:separator/>
      </w:r>
    </w:p>
  </w:footnote>
  <w:footnote w:type="continuationSeparator" w:id="0">
    <w:p w:rsidR="009B2917" w:rsidRDefault="009B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9CA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C644C"/>
    <w:rsid w:val="002E71CC"/>
    <w:rsid w:val="0030153D"/>
    <w:rsid w:val="00307DC6"/>
    <w:rsid w:val="00320074"/>
    <w:rsid w:val="00340978"/>
    <w:rsid w:val="0035274A"/>
    <w:rsid w:val="003A09BF"/>
    <w:rsid w:val="003B6ADF"/>
    <w:rsid w:val="003E61DA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7FEF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B2917"/>
    <w:rsid w:val="009C7261"/>
    <w:rsid w:val="00A07A93"/>
    <w:rsid w:val="00A25C0D"/>
    <w:rsid w:val="00A43755"/>
    <w:rsid w:val="00A6368F"/>
    <w:rsid w:val="00A76715"/>
    <w:rsid w:val="00A93A04"/>
    <w:rsid w:val="00AB65D6"/>
    <w:rsid w:val="00B01E70"/>
    <w:rsid w:val="00B44BFD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535E8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4B2D"/>
    <w:rsid w:val="00EE5F35"/>
    <w:rsid w:val="00F03B5C"/>
    <w:rsid w:val="00F1061A"/>
    <w:rsid w:val="00F554B7"/>
    <w:rsid w:val="00F862D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7D308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710</TotalTime>
  <Pages>7</Pages>
  <Words>440</Words>
  <Characters>2514</Characters>
  <Application>Microsoft Office Word</Application>
  <DocSecurity>0</DocSecurity>
  <Lines>20</Lines>
  <Paragraphs>5</Paragraphs>
  <ScaleCrop>false</ScaleCrop>
  <Company>&lt;SJTU&gt;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思泽 何</cp:lastModifiedBy>
  <cp:revision>68</cp:revision>
  <dcterms:created xsi:type="dcterms:W3CDTF">2014-07-21T08:17:00Z</dcterms:created>
  <dcterms:modified xsi:type="dcterms:W3CDTF">2019-07-10T14:06:00Z</dcterms:modified>
</cp:coreProperties>
</file>